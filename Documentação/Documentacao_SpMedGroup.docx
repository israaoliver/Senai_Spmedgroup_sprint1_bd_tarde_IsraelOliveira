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3F657E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3F657E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3F657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F657E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F657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F657E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F657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F657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F657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F657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F657E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F657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F657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F657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F657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F657E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F657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F657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F657E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F657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F657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F657E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F657E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F657E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F657E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F657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3F657E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Default="00B926D5" w:rsidP="00B926D5">
      <w:pPr>
        <w:ind w:left="720"/>
      </w:pPr>
      <w:r>
        <w:t>D</w:t>
      </w:r>
      <w:r>
        <w:t>esenvolver um sistema web/mobile integrado onde seja possível realizar a gestão da clínica de forma automatizada e ter acesso fácil aos dados sobre as informações de seus pacientes.</w:t>
      </w:r>
    </w:p>
    <w:p w:rsidR="009B5655" w:rsidRPr="009B5655" w:rsidRDefault="009B5655" w:rsidP="009B5655"/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B926D5" w:rsidRDefault="00B926D5" w:rsidP="00B926D5">
      <w:bookmarkStart w:id="6" w:name="_Toc533767846"/>
      <w:bookmarkStart w:id="7" w:name="_Toc3879733"/>
      <w:r>
        <w:t>Desenvolver uma aplicação Web/Mobile integrado</w:t>
      </w:r>
      <w:r>
        <w:t>.</w:t>
      </w:r>
    </w:p>
    <w:p w:rsidR="00B926D5" w:rsidRDefault="00B926D5" w:rsidP="00B926D5">
      <w:r>
        <w:t xml:space="preserve">O Projeto será desenvolvido em Sprints sendo a primeira em Banco de Dados, Sprint2 – </w:t>
      </w:r>
      <w:proofErr w:type="gramStart"/>
      <w:r>
        <w:t>API ,</w:t>
      </w:r>
      <w:proofErr w:type="gramEnd"/>
      <w:r>
        <w:t xml:space="preserve"> Sprint3 – Front-End, Sprint4 – Mobile ,  Sprint-5 Big D</w:t>
      </w:r>
    </w:p>
    <w:p w:rsidR="00B926D5" w:rsidRDefault="00B926D5" w:rsidP="00B926D5"/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6"/>
      <w:bookmarkEnd w:id="7"/>
    </w:p>
    <w:p w:rsidR="00B926D5" w:rsidRDefault="00B926D5">
      <w:r>
        <w:t>De acordo com a cultura de desenvolvimento de softwares criada no núcleo de desenvolvimento, o primeiro passo para a construção do sistema é desenvolver a modelagem do banco de dados que será utilizada pelo sistema em seus modelos conceitual, lógico e físico.</w:t>
      </w:r>
    </w:p>
    <w:p w:rsidR="00B926D5" w:rsidRDefault="006F7D38" w:rsidP="00B926D5">
      <w:pPr>
        <w:jc w:val="both"/>
      </w:pPr>
      <w:r>
        <w:t>Na segunda sprint o Software será criado</w:t>
      </w:r>
      <w:r w:rsidR="00B926D5">
        <w:t xml:space="preserve"> em plataforma API (Application Programming Interface).</w:t>
      </w:r>
    </w:p>
    <w:p w:rsidR="006F7D38" w:rsidRDefault="006F7D38" w:rsidP="00B926D5">
      <w:pPr>
        <w:jc w:val="both"/>
      </w:pPr>
      <w:r>
        <w:t>Na terceira Sprint será desenvolvido o Front-End (Interface do Usuário), desenvolveremos um Layout de baixa Fidelidade, Layout de alta fidelidade e faremos um teste de usabilidade. Logo em seguida faremos a ligação entre o Front-End com a API desenvolvida anteriormente</w:t>
      </w:r>
    </w:p>
    <w:p w:rsidR="006F7D38" w:rsidRDefault="006F7D38" w:rsidP="006F7D38">
      <w:pPr>
        <w:spacing w:after="0" w:line="240" w:lineRule="auto"/>
        <w:jc w:val="both"/>
      </w:pPr>
      <w:r>
        <w:t>Na quarta Sprint desenvolveremos uma aplicação mobile</w:t>
      </w:r>
      <w:r w:rsidRPr="006F7D38">
        <w:t xml:space="preserve"> </w:t>
      </w:r>
      <w:r>
        <w:t>paciente e em quais informações ele precisa visualizar.</w:t>
      </w:r>
      <w:r>
        <w:t xml:space="preserve"> </w:t>
      </w:r>
    </w:p>
    <w:p w:rsidR="006F7D38" w:rsidRDefault="006F7D38" w:rsidP="006F7D38">
      <w:pPr>
        <w:spacing w:after="0" w:line="240" w:lineRule="auto"/>
        <w:jc w:val="both"/>
      </w:pPr>
      <w:r>
        <w:t xml:space="preserve">Será um aplicativo mobile integrado com a API </w:t>
      </w:r>
      <w:r>
        <w:t>que foi desenvolvida anteriormente (Sprint 2)</w:t>
      </w:r>
      <w:r>
        <w:t>.</w:t>
      </w:r>
    </w:p>
    <w:p w:rsidR="006F7D38" w:rsidRDefault="006F7D38" w:rsidP="006F7D38">
      <w:pPr>
        <w:spacing w:before="240" w:line="240" w:lineRule="auto"/>
        <w:jc w:val="both"/>
      </w:pPr>
      <w:r>
        <w:t xml:space="preserve">Na quinta Sprint com o software Finalizado aplicaremos </w:t>
      </w:r>
      <w:r>
        <w:t xml:space="preserve">funcionalidades de Data Analytics </w:t>
      </w:r>
      <w:r>
        <w:t>no</w:t>
      </w:r>
      <w:r>
        <w:t xml:space="preserve"> sistema</w:t>
      </w:r>
      <w:r>
        <w:t xml:space="preserve">, inicialmente com um sistema de localização de todos os usuários. Será desenvolvido em </w:t>
      </w:r>
      <w:proofErr w:type="spellStart"/>
      <w:r>
        <w:t>FireBase</w:t>
      </w:r>
      <w:proofErr w:type="spellEnd"/>
      <w:r>
        <w:t xml:space="preserve"> ou </w:t>
      </w:r>
      <w:proofErr w:type="spellStart"/>
      <w:r>
        <w:t>MongoDB</w:t>
      </w:r>
      <w:proofErr w:type="spellEnd"/>
    </w:p>
    <w:p w:rsidR="006F7D38" w:rsidRDefault="006F7D38" w:rsidP="00B926D5">
      <w:pPr>
        <w:jc w:val="both"/>
      </w:pP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C26497" w:rsidRDefault="00C92BD1">
      <w:r>
        <w:t>Coloque aqui brevemente o que é a modelagem de software</w:t>
      </w:r>
    </w:p>
    <w:p w:rsidR="00DA19B6" w:rsidRDefault="00C92BD1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:rsidR="00DA19B6" w:rsidRDefault="00AA6CC7">
      <w:r>
        <w:t xml:space="preserve">Modelo Lógico do SpMed Group, </w:t>
      </w:r>
      <w:proofErr w:type="spellStart"/>
      <w:r>
        <w:t>Contem</w:t>
      </w:r>
      <w:proofErr w:type="spellEnd"/>
      <w:r>
        <w:t xml:space="preserve"> todas as chaves (</w:t>
      </w:r>
      <w:proofErr w:type="spellStart"/>
      <w:r>
        <w:t>Primary</w:t>
      </w:r>
      <w:proofErr w:type="spellEnd"/>
      <w:r>
        <w:t xml:space="preserve"> Key e </w:t>
      </w:r>
      <w:proofErr w:type="spellStart"/>
      <w:r>
        <w:t>Foreign</w:t>
      </w:r>
      <w:proofErr w:type="spellEnd"/>
      <w:r>
        <w:t xml:space="preserve"> Key) e seus atributos com o tipo de dado de cada um.</w:t>
      </w:r>
      <w:r>
        <w:rPr>
          <w:noProof/>
        </w:rPr>
        <w:drawing>
          <wp:inline distT="0" distB="0" distL="0" distR="0">
            <wp:extent cx="5732145" cy="7475220"/>
            <wp:effectExtent l="19050" t="19050" r="20955" b="1143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-02-Lo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475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12" w:name="_Toc533767849"/>
      <w:bookmarkStart w:id="13" w:name="_Toc3879736"/>
      <w:r>
        <w:lastRenderedPageBreak/>
        <w:t>Modelo Físico</w:t>
      </w:r>
      <w:bookmarkEnd w:id="12"/>
      <w:bookmarkEnd w:id="13"/>
    </w:p>
    <w:p w:rsidR="008A7F37" w:rsidRDefault="00AA6CC7" w:rsidP="008A7F37">
      <w:r>
        <w:t>Modelo Gerado pelo Próprio SQL, mostrando como o DATABASE foi criado</w:t>
      </w:r>
      <w:r>
        <w:rPr>
          <w:noProof/>
        </w:rPr>
        <w:drawing>
          <wp:inline distT="0" distB="0" distL="0" distR="0">
            <wp:extent cx="6515100" cy="66370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663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CC7" w:rsidRDefault="00AA6CC7" w:rsidP="008A7F37"/>
    <w:p w:rsidR="00AA6CC7" w:rsidRDefault="00AA6CC7" w:rsidP="008A7F37"/>
    <w:p w:rsidR="00AA6CC7" w:rsidRDefault="00AA6CC7" w:rsidP="008A7F37"/>
    <w:p w:rsidR="00AA6CC7" w:rsidRDefault="00AA6CC7" w:rsidP="008A7F37"/>
    <w:p w:rsidR="00AA6CC7" w:rsidRDefault="00AA6CC7" w:rsidP="008A7F37"/>
    <w:p w:rsidR="00AA6CC7" w:rsidRDefault="00AA6CC7" w:rsidP="00AA6CC7">
      <w:pPr>
        <w:pStyle w:val="cabealho2"/>
      </w:pPr>
      <w:r>
        <w:lastRenderedPageBreak/>
        <w:t>Modelo Conceitual</w:t>
      </w:r>
    </w:p>
    <w:p w:rsidR="00AA6CC7" w:rsidRDefault="00AA6CC7" w:rsidP="00AA6CC7">
      <w:pPr>
        <w:sectPr w:rsidR="00AA6CC7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t>Modelo Conceitual do SpMed Group com as suas Entidades e Cardialidades</w:t>
      </w:r>
      <w:r>
        <w:rPr>
          <w:noProof/>
        </w:rPr>
        <w:drawing>
          <wp:inline distT="0" distB="0" distL="0" distR="0">
            <wp:extent cx="5732145" cy="5882640"/>
            <wp:effectExtent l="0" t="0" r="190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-01-Conseitual 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CC7" w:rsidRDefault="00AA6CC7" w:rsidP="008A7F37">
      <w:pPr>
        <w:pStyle w:val="cabealho2"/>
      </w:pPr>
      <w:bookmarkStart w:id="14" w:name="_Toc533767850"/>
      <w:bookmarkStart w:id="15" w:name="_Toc3879737"/>
    </w:p>
    <w:p w:rsidR="00DA19B6" w:rsidRDefault="008A7F37">
      <w:pPr>
        <w:pStyle w:val="cabealho2"/>
      </w:pPr>
      <w:bookmarkStart w:id="16" w:name="_Toc533767851"/>
      <w:bookmarkStart w:id="17" w:name="_Toc3879738"/>
      <w:bookmarkEnd w:id="14"/>
      <w:bookmarkEnd w:id="15"/>
      <w:r>
        <w:t>Cronograma</w:t>
      </w:r>
      <w:bookmarkEnd w:id="16"/>
      <w:bookmarkEnd w:id="17"/>
    </w:p>
    <w:p w:rsidR="00DA19B6" w:rsidRDefault="00AA6CC7" w:rsidP="00295E15">
      <w:pPr>
        <w:ind w:firstLine="720"/>
      </w:pPr>
      <w:hyperlink r:id="rId15" w:history="1">
        <w:r>
          <w:rPr>
            <w:rStyle w:val="Hyperlink"/>
          </w:rPr>
          <w:t>https://trello.com/b/TAhsZHkq/spmedgroup-bd</w:t>
        </w:r>
      </w:hyperlink>
      <w:bookmarkStart w:id="18" w:name="_GoBack"/>
      <w:bookmarkEnd w:id="18"/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footerReference w:type="default" r:id="rId16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57E" w:rsidRDefault="003F657E">
      <w:pPr>
        <w:spacing w:after="0" w:line="240" w:lineRule="auto"/>
      </w:pPr>
      <w:r>
        <w:separator/>
      </w:r>
    </w:p>
  </w:endnote>
  <w:endnote w:type="continuationSeparator" w:id="0">
    <w:p w:rsidR="003F657E" w:rsidRDefault="003F6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CC7" w:rsidRDefault="00AA6CC7">
    <w:pPr>
      <w:pStyle w:val="rodap"/>
    </w:pPr>
    <w:sdt>
      <w:sdtPr>
        <w:alias w:val="Título"/>
        <w:tag w:val=""/>
        <w:id w:val="80836600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Documentação</w:t>
        </w:r>
      </w:sdtContent>
    </w:sdt>
    <w:r>
      <w:t xml:space="preserve"> - </w:t>
    </w:r>
    <w:sdt>
      <w:sdtPr>
        <w:alias w:val="Data"/>
        <w:tag w:val=""/>
        <w:id w:val="-709950715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Content>
        <w:r>
          <w:t>janeiro de 2019</w:t>
        </w:r>
      </w:sdtContent>
    </w:sdt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3F657E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57E" w:rsidRDefault="003F657E">
      <w:pPr>
        <w:spacing w:after="0" w:line="240" w:lineRule="auto"/>
      </w:pPr>
      <w:r>
        <w:separator/>
      </w:r>
    </w:p>
  </w:footnote>
  <w:footnote w:type="continuationSeparator" w:id="0">
    <w:p w:rsidR="003F657E" w:rsidRDefault="003F6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64959"/>
    <w:rsid w:val="00295E15"/>
    <w:rsid w:val="002C440D"/>
    <w:rsid w:val="002E0003"/>
    <w:rsid w:val="00362822"/>
    <w:rsid w:val="00376460"/>
    <w:rsid w:val="003A1B68"/>
    <w:rsid w:val="003F657E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6F7D38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E2D84"/>
    <w:rsid w:val="00A25BD2"/>
    <w:rsid w:val="00A967A8"/>
    <w:rsid w:val="00AA6CC7"/>
    <w:rsid w:val="00B36547"/>
    <w:rsid w:val="00B926D5"/>
    <w:rsid w:val="00BB5B9E"/>
    <w:rsid w:val="00BD3832"/>
    <w:rsid w:val="00BE6308"/>
    <w:rsid w:val="00BF7DCB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3490A9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26D5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B926D5"/>
    <w:rPr>
      <w:rFonts w:asciiTheme="majorHAnsi" w:eastAsiaTheme="majorEastAsia" w:hAnsiTheme="majorHAnsi" w:cstheme="majorBidi"/>
      <w:color w:val="940B0B" w:themeColor="accent1" w:themeShade="7F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B926D5"/>
    <w:pPr>
      <w:spacing w:after="160" w:line="259" w:lineRule="auto"/>
      <w:ind w:left="720"/>
      <w:contextualSpacing/>
    </w:pPr>
    <w:rPr>
      <w:rFonts w:asciiTheme="majorHAnsi" w:eastAsiaTheme="minorHAnsi" w:hAnsiTheme="majorHAns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trello.com/b/TAhsZHkq/spmedgroup-bd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172A3F"/>
    <w:rsid w:val="00406E44"/>
    <w:rsid w:val="004265B1"/>
    <w:rsid w:val="00571EE0"/>
    <w:rsid w:val="00973EE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D408D7-2317-4895-B108-051072D53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</TotalTime>
  <Pages>14</Pages>
  <Words>703</Words>
  <Characters>3801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Israel Ribeiro De Oliveira Júnior</cp:lastModifiedBy>
  <cp:revision>2</cp:revision>
  <dcterms:created xsi:type="dcterms:W3CDTF">2020-02-12T18:22:00Z</dcterms:created>
  <dcterms:modified xsi:type="dcterms:W3CDTF">2020-02-12T18:22:00Z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